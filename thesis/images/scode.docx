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function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scatter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%UNTITLED Summary of this function goes here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%   Detailed explanation goes here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T =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readtable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'data/cv-valid-dev.xlsx'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'ReadRowNames'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473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F=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table2cell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(:,{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'scatterc'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'wav_filename'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all_files=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size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(F,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ofm=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'hh:mm:ss'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ifm=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'dd-mmm-yy HH:MM:SS.FFF'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tic;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473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= 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:all_files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wav_file=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strjoin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(i,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dss_file=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strjoin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(i,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F473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exist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(wav_file,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'file'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)&gt;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F473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exist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(dss_file,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'file'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st =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transpose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scatter_audio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(wav_file));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csvwrite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(dss_file,st);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end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F473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fprintf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4733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Not found:%s'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,wav_file);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end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pg=i/all_files*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ts=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datestr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(now,ifm);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tv=toc;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d=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seconds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(tv),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'Format'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,ofm);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pc=(all_files/i*tv)-tv;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eta=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seconds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(pc),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'Format'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,ofm);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F473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(i,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i==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i==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i==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fileID =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fopen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'log/dss180625.log'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'w+'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s=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sprintf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4733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%s: processing file  %s'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,ts,wav_file);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fprintf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(fileID,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'%s'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,s);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fprintf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'%s'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,s);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s=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sprintf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4733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%s : processing %d of %d files  %3.2f%% complete.. time elapsed = %s, eta = %s'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,ts,i,all_files,pg,d,eta);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fprintf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(fileID,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'%s'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,s);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fprintf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'%s'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,s);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fclose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(fileID);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end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end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end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4733A" w:rsidRDefault="00F4733A">
      <w:r>
        <w:br w:type="page"/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function st= 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scatter_audio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(inputArg1)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y=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audioread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(inputArg1);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N=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length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(y);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T=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^</w:t>
      </w:r>
      <w:r w:rsidRPr="00F473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filt_opt=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default_filter_options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73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'audio'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,T);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Wop=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wavelet_factory_1d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(N,filt_opt);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scat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(y,Wop);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renorm_scat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log_scat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st=</w:t>
      </w:r>
      <w:r w:rsidRPr="00F473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format_scat</w:t>
      </w: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(S);</w:t>
      </w:r>
    </w:p>
    <w:p w:rsidR="00F4733A" w:rsidRPr="00F4733A" w:rsidRDefault="00F4733A" w:rsidP="00F4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73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end</w:t>
      </w:r>
    </w:p>
    <w:p w:rsidR="00F4733A" w:rsidRPr="00F4733A" w:rsidRDefault="00F4733A" w:rsidP="00F473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B594E" w:rsidRDefault="003B594E">
      <w:bookmarkStart w:id="0" w:name="_GoBack"/>
      <w:bookmarkEnd w:id="0"/>
    </w:p>
    <w:sectPr w:rsidR="003B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33A" w:rsidRDefault="00F4733A" w:rsidP="00F4733A">
      <w:pPr>
        <w:spacing w:after="0" w:line="240" w:lineRule="auto"/>
      </w:pPr>
      <w:r>
        <w:separator/>
      </w:r>
    </w:p>
  </w:endnote>
  <w:endnote w:type="continuationSeparator" w:id="0">
    <w:p w:rsidR="00F4733A" w:rsidRDefault="00F4733A" w:rsidP="00F4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33A" w:rsidRDefault="00F4733A" w:rsidP="00F4733A">
      <w:pPr>
        <w:spacing w:after="0" w:line="240" w:lineRule="auto"/>
      </w:pPr>
      <w:r>
        <w:separator/>
      </w:r>
    </w:p>
  </w:footnote>
  <w:footnote w:type="continuationSeparator" w:id="0">
    <w:p w:rsidR="00F4733A" w:rsidRDefault="00F4733A" w:rsidP="00F47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3A"/>
    <w:rsid w:val="003B594E"/>
    <w:rsid w:val="00B833DF"/>
    <w:rsid w:val="00F4733A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82242-E5F1-48D5-B604-10ED96E5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3A"/>
  </w:style>
  <w:style w:type="paragraph" w:styleId="Footer">
    <w:name w:val="footer"/>
    <w:basedOn w:val="Normal"/>
    <w:link w:val="FooterChar"/>
    <w:uiPriority w:val="99"/>
    <w:unhideWhenUsed/>
    <w:rsid w:val="00F47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3A"/>
  </w:style>
  <w:style w:type="paragraph" w:styleId="BalloonText">
    <w:name w:val="Balloon Text"/>
    <w:basedOn w:val="Normal"/>
    <w:link w:val="BalloonTextChar"/>
    <w:uiPriority w:val="99"/>
    <w:semiHidden/>
    <w:unhideWhenUsed/>
    <w:rsid w:val="00F47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4F397F31.dotm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1</cp:revision>
  <cp:lastPrinted>2019-04-20T19:36:00Z</cp:lastPrinted>
  <dcterms:created xsi:type="dcterms:W3CDTF">2019-04-20T19:35:00Z</dcterms:created>
  <dcterms:modified xsi:type="dcterms:W3CDTF">2019-04-20T19:37:00Z</dcterms:modified>
</cp:coreProperties>
</file>