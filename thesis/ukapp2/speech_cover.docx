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94E" w:rsidRDefault="00CB0D55">
      <w:bookmarkStart w:id="0" w:name="_GoBack"/>
      <w:r>
        <w:t>Dear Sir/Madam,</w:t>
      </w:r>
    </w:p>
    <w:p w:rsidR="00CB0D55" w:rsidRDefault="00CB0D55"/>
    <w:p w:rsidR="00CB0D55" w:rsidRDefault="00CB0D55">
      <w:r>
        <w:t xml:space="preserve">I am pleased to apply for the role of a Post-Doctoral researcher in speech processing.  I am rounding up my PhD in informatics and speech processing at the University of Huddersfield where my research was centred about end-to-end speech models as opposed to traditional speech processing pipelines using deep learning and also using deep scattering speech features for the end-to-end models.  </w:t>
      </w:r>
    </w:p>
    <w:p w:rsidR="00CB0D55" w:rsidRDefault="00CB0D55">
      <w:r>
        <w:t>This research exposed me to various tools and technologies including machine learning methods, speech processing tools including Kaldi and sphinx.  In particular, my models were based on python and tensor flow.  In addition, I have over 10 years of profession software development.  I have during my research had the privilege of being exposed to teaching and a number of publication are currently in the works.</w:t>
      </w:r>
    </w:p>
    <w:p w:rsidR="00CB0D55" w:rsidRDefault="00CB0D55">
      <w:r>
        <w:t>I am passionate about speech processing and I hope to explore various facets of modern machine learning and deep learning to create better speech recognition and speech synthesis technology.  In speech processing my research interest borders on low resource speech recognition multi-lingual speech recognition and synthesis.</w:t>
      </w:r>
    </w:p>
    <w:p w:rsidR="00CB0D55" w:rsidRDefault="00CB0D55">
      <w:r>
        <w:t xml:space="preserve">Generally, I am interested in biotechnology, 3-D modelling and simulation and </w:t>
      </w:r>
      <w:r w:rsidR="002341F2">
        <w:t>engineering control systems.   I hope this role can harness my skills and passions given the opportunity.</w:t>
      </w:r>
    </w:p>
    <w:p w:rsidR="002341F2" w:rsidRDefault="002341F2">
      <w:r>
        <w:t>Thank you for your interest and kind regards,</w:t>
      </w:r>
    </w:p>
    <w:p w:rsidR="002341F2" w:rsidRDefault="002341F2">
      <w:r>
        <w:t>John</w:t>
      </w:r>
    </w:p>
    <w:bookmarkEnd w:id="0"/>
    <w:p w:rsidR="00CB0D55" w:rsidRDefault="00CB0D55"/>
    <w:sectPr w:rsidR="00CB0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55"/>
    <w:rsid w:val="002341F2"/>
    <w:rsid w:val="003B594E"/>
    <w:rsid w:val="00B833DF"/>
    <w:rsid w:val="00CB0D55"/>
    <w:rsid w:val="00FA7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A69F"/>
  <w15:chartTrackingRefBased/>
  <w15:docId w15:val="{571229DB-4DE1-4EC1-B9AD-31B76C2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A404DFE5.dotm</Template>
  <TotalTime>12</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Iyalla Alamina (Researcher)</dc:creator>
  <cp:keywords/>
  <dc:description/>
  <cp:lastModifiedBy>Iyalla Alamina (Researcher)</cp:lastModifiedBy>
  <cp:revision>1</cp:revision>
  <dcterms:created xsi:type="dcterms:W3CDTF">2019-01-23T20:00:00Z</dcterms:created>
  <dcterms:modified xsi:type="dcterms:W3CDTF">2019-01-23T20:12:00Z</dcterms:modified>
</cp:coreProperties>
</file>