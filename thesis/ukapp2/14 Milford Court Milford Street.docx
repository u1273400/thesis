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0F85" w:rsidRDefault="00CC0F85" w:rsidP="00CC0F85">
      <w:pPr>
        <w:spacing w:after="0" w:line="240" w:lineRule="auto"/>
        <w:ind w:left="5760"/>
      </w:pPr>
      <w:r>
        <w:t>14 Milford Court Milford Street</w:t>
      </w:r>
    </w:p>
    <w:p w:rsidR="00CC0F85" w:rsidRDefault="00CC0F85" w:rsidP="00CC0F85">
      <w:pPr>
        <w:spacing w:after="0" w:line="240" w:lineRule="auto"/>
        <w:ind w:left="5760"/>
      </w:pPr>
      <w:r>
        <w:t>Chapel</w:t>
      </w:r>
    </w:p>
    <w:p w:rsidR="00CC0F85" w:rsidRDefault="00CC0F85" w:rsidP="00CC0F85">
      <w:pPr>
        <w:spacing w:after="0" w:line="240" w:lineRule="auto"/>
        <w:ind w:left="5760"/>
      </w:pPr>
      <w:r>
        <w:t>Huddersfield</w:t>
      </w:r>
    </w:p>
    <w:p w:rsidR="00CC0F85" w:rsidRDefault="00CC0F85" w:rsidP="00CC0F85">
      <w:pPr>
        <w:spacing w:after="0" w:line="240" w:lineRule="auto"/>
        <w:ind w:left="5760"/>
      </w:pPr>
      <w:r>
        <w:t>HD1 3DY</w:t>
      </w:r>
    </w:p>
    <w:p w:rsidR="00CC0F85" w:rsidRDefault="00CC0F85" w:rsidP="00CC0F85">
      <w:pPr>
        <w:spacing w:after="0" w:line="240" w:lineRule="auto"/>
        <w:ind w:left="5760"/>
      </w:pPr>
      <w:r>
        <w:t>10 March 2019</w:t>
      </w:r>
    </w:p>
    <w:p w:rsidR="00CC0F85" w:rsidRDefault="00CC0F85" w:rsidP="00CC0F85">
      <w:pPr>
        <w:spacing w:after="0" w:line="240" w:lineRule="auto"/>
      </w:pPr>
    </w:p>
    <w:p w:rsidR="00CC0F85" w:rsidRDefault="00CC0F85" w:rsidP="00CC0F85">
      <w:pPr>
        <w:spacing w:after="0" w:line="240" w:lineRule="auto"/>
      </w:pPr>
      <w:r>
        <w:t>The Head of Electronics Department</w:t>
      </w:r>
    </w:p>
    <w:p w:rsidR="00CC0F85" w:rsidRDefault="00CC0F85" w:rsidP="00CC0F85">
      <w:pPr>
        <w:spacing w:after="0" w:line="240" w:lineRule="auto"/>
      </w:pPr>
      <w:r>
        <w:t>Phoenix Materials Testing Ltd</w:t>
      </w:r>
    </w:p>
    <w:p w:rsidR="00CC0F85" w:rsidRDefault="00CC0F85" w:rsidP="00CC0F85">
      <w:pPr>
        <w:spacing w:after="0" w:line="240" w:lineRule="auto"/>
      </w:pPr>
      <w:r>
        <w:t>Unit 8</w:t>
      </w:r>
    </w:p>
    <w:p w:rsidR="00CC0F85" w:rsidRDefault="00CC0F85" w:rsidP="00CC0F85">
      <w:pPr>
        <w:spacing w:after="0" w:line="240" w:lineRule="auto"/>
      </w:pPr>
      <w:r>
        <w:t>The Wallows Industrial Estate</w:t>
      </w:r>
    </w:p>
    <w:p w:rsidR="00CC0F85" w:rsidRDefault="00CC0F85" w:rsidP="00CC0F85">
      <w:pPr>
        <w:spacing w:after="0" w:line="240" w:lineRule="auto"/>
      </w:pPr>
      <w:r>
        <w:t>Fens Pool Avenue</w:t>
      </w:r>
    </w:p>
    <w:p w:rsidR="00CC0F85" w:rsidRDefault="00CC0F85" w:rsidP="00CC0F85">
      <w:pPr>
        <w:spacing w:after="0" w:line="240" w:lineRule="auto"/>
      </w:pPr>
      <w:r>
        <w:t>Brierley Hill</w:t>
      </w:r>
    </w:p>
    <w:p w:rsidR="00CC0F85" w:rsidRDefault="00CC0F85" w:rsidP="00CC0F85">
      <w:pPr>
        <w:spacing w:after="0" w:line="240" w:lineRule="auto"/>
      </w:pPr>
      <w:r>
        <w:t>West Midlands</w:t>
      </w:r>
    </w:p>
    <w:p w:rsidR="00CC0F85" w:rsidRDefault="00CC0F85" w:rsidP="00CC0F85">
      <w:pPr>
        <w:spacing w:after="0" w:line="240" w:lineRule="auto"/>
      </w:pPr>
      <w:r>
        <w:t>DY5 1QA</w:t>
      </w:r>
    </w:p>
    <w:p w:rsidR="00CC0F85" w:rsidRDefault="00CC0F85" w:rsidP="00CC0F85"/>
    <w:p w:rsidR="003B594E" w:rsidRPr="00CC0F85" w:rsidRDefault="00CC0F85" w:rsidP="00CC0F85">
      <w:pPr>
        <w:rPr>
          <w:b/>
        </w:rPr>
      </w:pPr>
      <w:r w:rsidRPr="00CC0F85">
        <w:rPr>
          <w:b/>
        </w:rPr>
        <w:t>LETTER OF RESIGNATION</w:t>
      </w:r>
    </w:p>
    <w:p w:rsidR="00CC0F85" w:rsidRDefault="00CC0F85" w:rsidP="00CC0F85">
      <w:r>
        <w:t>I am using this opportunity to thank the staff of Phoenix for the wonderful opportunity to work as an Electronics Design Engineer.  Unfortunately, due to the tremendous academic pressure I am unable to continue in this role to enable me focus on completing my research degree.  To this effect my last working day will be on March 29, 2019.</w:t>
      </w:r>
    </w:p>
    <w:p w:rsidR="00CC0F85" w:rsidRDefault="00CC0F85" w:rsidP="00CC0F85">
      <w:r>
        <w:t>Thank you once again for your continued interest.</w:t>
      </w:r>
    </w:p>
    <w:p w:rsidR="00CC0F85" w:rsidRDefault="00CC0F85" w:rsidP="00CC0F85">
      <w:r>
        <w:t>Best Regards,</w:t>
      </w:r>
    </w:p>
    <w:p w:rsidR="00CC0F85" w:rsidRDefault="00CC0F85" w:rsidP="00CC0F85"/>
    <w:p w:rsidR="00CC0F85" w:rsidRDefault="00CC0F85" w:rsidP="00CC0F85">
      <w:bookmarkStart w:id="0" w:name="_GoBack"/>
      <w:bookmarkEnd w:id="0"/>
    </w:p>
    <w:p w:rsidR="00CC0F85" w:rsidRDefault="00CC0F85" w:rsidP="00CC0F85">
      <w:r>
        <w:t>John Alamina.</w:t>
      </w:r>
    </w:p>
    <w:p w:rsidR="00CC0F85" w:rsidRDefault="00CC0F85" w:rsidP="00CC0F85"/>
    <w:sectPr w:rsidR="00CC0F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F85"/>
    <w:rsid w:val="003B594E"/>
    <w:rsid w:val="00B833DF"/>
    <w:rsid w:val="00CC0F85"/>
    <w:rsid w:val="00FA7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B1FAE"/>
  <w15:chartTrackingRefBased/>
  <w15:docId w15:val="{0CFBAB11-61C5-43C1-A7E9-E58E6F474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52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43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1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8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97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2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44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9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6A20120C.dotm</Template>
  <TotalTime>9</TotalTime>
  <Pages>1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Iyalla Alamina (Researcher)</dc:creator>
  <cp:keywords/>
  <dc:description/>
  <cp:lastModifiedBy>Iyalla Alamina (Researcher)</cp:lastModifiedBy>
  <cp:revision>1</cp:revision>
  <dcterms:created xsi:type="dcterms:W3CDTF">2019-03-10T06:35:00Z</dcterms:created>
  <dcterms:modified xsi:type="dcterms:W3CDTF">2019-03-10T06:44:00Z</dcterms:modified>
</cp:coreProperties>
</file>