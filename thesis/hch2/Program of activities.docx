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3A29" w:rsidRPr="00783A29" w:rsidRDefault="00783A29" w:rsidP="00783A2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783A29">
        <w:rPr>
          <w:rFonts w:ascii="Times New Roman" w:eastAsia="Times New Roman" w:hAnsi="Times New Roman" w:cs="Times New Roman"/>
          <w:sz w:val="28"/>
          <w:szCs w:val="24"/>
          <w:lang w:eastAsia="en-GB"/>
        </w:rPr>
        <w:t>Program of activities</w:t>
      </w:r>
    </w:p>
    <w:p w:rsidR="00783A29" w:rsidRPr="00783A29" w:rsidRDefault="00783A29" w:rsidP="00783A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783A29">
        <w:rPr>
          <w:rFonts w:ascii="Times New Roman" w:eastAsia="Times New Roman" w:hAnsi="Times New Roman" w:cs="Times New Roman"/>
          <w:sz w:val="28"/>
          <w:szCs w:val="24"/>
          <w:lang w:eastAsia="en-GB"/>
        </w:rPr>
        <w:t>Prayers 1</w:t>
      </w:r>
      <w:r w:rsidRPr="00783A29">
        <w:rPr>
          <w:rFonts w:ascii="Times New Roman" w:eastAsia="Times New Roman" w:hAnsi="Times New Roman" w:cs="Times New Roman"/>
          <w:sz w:val="28"/>
          <w:szCs w:val="24"/>
          <w:lang w:eastAsia="en-GB"/>
        </w:rPr>
        <w:t>0</w:t>
      </w:r>
      <w:r w:rsidRPr="00783A29">
        <w:rPr>
          <w:rFonts w:ascii="Times New Roman" w:eastAsia="Times New Roman" w:hAnsi="Times New Roman" w:cs="Times New Roman"/>
          <w:sz w:val="28"/>
          <w:szCs w:val="24"/>
          <w:lang w:eastAsia="en-GB"/>
        </w:rPr>
        <w:t>:</w:t>
      </w:r>
      <w:r w:rsidRPr="00783A29">
        <w:rPr>
          <w:rFonts w:ascii="Times New Roman" w:eastAsia="Times New Roman" w:hAnsi="Times New Roman" w:cs="Times New Roman"/>
          <w:sz w:val="28"/>
          <w:szCs w:val="24"/>
          <w:lang w:eastAsia="en-GB"/>
        </w:rPr>
        <w:t>00</w:t>
      </w:r>
      <w:r w:rsidRPr="00783A29">
        <w:rPr>
          <w:rFonts w:ascii="Times New Roman" w:eastAsia="Times New Roman" w:hAnsi="Times New Roman" w:cs="Times New Roman"/>
          <w:sz w:val="28"/>
          <w:szCs w:val="24"/>
          <w:lang w:eastAsia="en-GB"/>
        </w:rPr>
        <w:t>-1</w:t>
      </w:r>
      <w:r w:rsidRPr="00783A29">
        <w:rPr>
          <w:rFonts w:ascii="Times New Roman" w:eastAsia="Times New Roman" w:hAnsi="Times New Roman" w:cs="Times New Roman"/>
          <w:sz w:val="28"/>
          <w:szCs w:val="24"/>
          <w:lang w:eastAsia="en-GB"/>
        </w:rPr>
        <w:t>0</w:t>
      </w:r>
      <w:r w:rsidRPr="00783A29">
        <w:rPr>
          <w:rFonts w:ascii="Times New Roman" w:eastAsia="Times New Roman" w:hAnsi="Times New Roman" w:cs="Times New Roman"/>
          <w:sz w:val="28"/>
          <w:szCs w:val="24"/>
          <w:lang w:eastAsia="en-GB"/>
        </w:rPr>
        <w:t>:30</w:t>
      </w:r>
    </w:p>
    <w:p w:rsidR="00783A29" w:rsidRPr="00783A29" w:rsidRDefault="00783A29" w:rsidP="00783A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783A29">
        <w:rPr>
          <w:rFonts w:ascii="Times New Roman" w:eastAsia="Times New Roman" w:hAnsi="Times New Roman" w:cs="Times New Roman"/>
          <w:sz w:val="28"/>
          <w:szCs w:val="24"/>
          <w:lang w:eastAsia="en-GB"/>
        </w:rPr>
        <w:t>Opening prayer 10:35 - 10:50</w:t>
      </w:r>
    </w:p>
    <w:p w:rsidR="00783A29" w:rsidRPr="00783A29" w:rsidRDefault="00783A29" w:rsidP="00783A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783A29">
        <w:rPr>
          <w:rFonts w:ascii="Times New Roman" w:eastAsia="Times New Roman" w:hAnsi="Times New Roman" w:cs="Times New Roman"/>
          <w:sz w:val="28"/>
          <w:szCs w:val="24"/>
          <w:lang w:eastAsia="en-GB"/>
        </w:rPr>
        <w:t>First talk - 10:50-11:25</w:t>
      </w:r>
    </w:p>
    <w:p w:rsidR="00783A29" w:rsidRPr="00783A29" w:rsidRDefault="00783A29" w:rsidP="00783A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783A29">
        <w:rPr>
          <w:rFonts w:ascii="Times New Roman" w:eastAsia="Times New Roman" w:hAnsi="Times New Roman" w:cs="Times New Roman"/>
          <w:sz w:val="28"/>
          <w:szCs w:val="24"/>
          <w:lang w:eastAsia="en-GB"/>
        </w:rPr>
        <w:t>Strategic plans for 2019 - 11:25-13:25</w:t>
      </w:r>
    </w:p>
    <w:p w:rsidR="00783A29" w:rsidRPr="00783A29" w:rsidRDefault="00783A29" w:rsidP="00783A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783A29">
        <w:rPr>
          <w:rFonts w:ascii="Times New Roman" w:eastAsia="Times New Roman" w:hAnsi="Times New Roman" w:cs="Times New Roman"/>
          <w:sz w:val="28"/>
          <w:szCs w:val="24"/>
          <w:lang w:eastAsia="en-GB"/>
        </w:rPr>
        <w:t>Bola's farewell 15:00-15:30</w:t>
      </w:r>
    </w:p>
    <w:p w:rsidR="00783A29" w:rsidRPr="00783A29" w:rsidRDefault="00783A29" w:rsidP="00783A2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783A29">
        <w:rPr>
          <w:rFonts w:ascii="Times New Roman" w:eastAsia="Times New Roman" w:hAnsi="Times New Roman" w:cs="Times New Roman"/>
          <w:sz w:val="28"/>
          <w:szCs w:val="24"/>
          <w:lang w:eastAsia="en-GB"/>
        </w:rPr>
        <w:t>Ministration and anointing 15:30-16:00</w:t>
      </w:r>
    </w:p>
    <w:p w:rsidR="00783A29" w:rsidRPr="00783A29" w:rsidRDefault="00783A29" w:rsidP="00783A2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</w:p>
    <w:p w:rsidR="000135D9" w:rsidRPr="000135D9" w:rsidRDefault="000135D9" w:rsidP="000135D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0135D9">
        <w:rPr>
          <w:rFonts w:ascii="Times New Roman" w:eastAsia="Times New Roman" w:hAnsi="Times New Roman" w:cs="Times New Roman"/>
          <w:sz w:val="28"/>
          <w:szCs w:val="24"/>
          <w:lang w:eastAsia="en-GB"/>
        </w:rPr>
        <w:t>Strategic Meeting agenda</w:t>
      </w:r>
    </w:p>
    <w:p w:rsidR="000135D9" w:rsidRPr="00783A29" w:rsidRDefault="000135D9" w:rsidP="000135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0135D9">
        <w:rPr>
          <w:rFonts w:ascii="Times New Roman" w:eastAsia="Times New Roman" w:hAnsi="Times New Roman" w:cs="Times New Roman"/>
          <w:sz w:val="28"/>
          <w:szCs w:val="24"/>
          <w:lang w:eastAsia="en-GB"/>
        </w:rPr>
        <w:t>Choir concert/album/single release</w:t>
      </w:r>
      <w:r w:rsidRPr="00783A29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– </w:t>
      </w:r>
    </w:p>
    <w:p w:rsidR="000135D9" w:rsidRPr="00783A29" w:rsidRDefault="000135D9" w:rsidP="000135D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783A29">
        <w:rPr>
          <w:rFonts w:ascii="Times New Roman" w:eastAsia="Times New Roman" w:hAnsi="Times New Roman" w:cs="Times New Roman"/>
          <w:sz w:val="28"/>
          <w:szCs w:val="24"/>
          <w:lang w:eastAsia="en-GB"/>
        </w:rPr>
        <w:t>When should we have a concert, album or single release?</w:t>
      </w:r>
    </w:p>
    <w:p w:rsidR="000135D9" w:rsidRPr="00783A29" w:rsidRDefault="000135D9" w:rsidP="000135D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783A29">
        <w:rPr>
          <w:rFonts w:ascii="Times New Roman" w:eastAsia="Times New Roman" w:hAnsi="Times New Roman" w:cs="Times New Roman"/>
          <w:sz w:val="28"/>
          <w:szCs w:val="24"/>
          <w:lang w:eastAsia="en-GB"/>
        </w:rPr>
        <w:t>Should we have a committee?</w:t>
      </w:r>
    </w:p>
    <w:p w:rsidR="000135D9" w:rsidRPr="000135D9" w:rsidRDefault="000135D9" w:rsidP="000135D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783A29">
        <w:rPr>
          <w:rFonts w:ascii="Times New Roman" w:eastAsia="Times New Roman" w:hAnsi="Times New Roman" w:cs="Times New Roman"/>
          <w:sz w:val="28"/>
          <w:szCs w:val="24"/>
          <w:lang w:eastAsia="en-GB"/>
        </w:rPr>
        <w:t>Who are the members of the committee?</w:t>
      </w:r>
    </w:p>
    <w:p w:rsidR="000135D9" w:rsidRPr="000135D9" w:rsidRDefault="000135D9" w:rsidP="00C97F36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0135D9">
        <w:rPr>
          <w:rFonts w:ascii="Times New Roman" w:eastAsia="Times New Roman" w:hAnsi="Times New Roman" w:cs="Times New Roman"/>
          <w:sz w:val="28"/>
          <w:szCs w:val="24"/>
          <w:lang w:eastAsia="en-GB"/>
        </w:rPr>
        <w:t>Welcome song</w:t>
      </w:r>
      <w:r w:rsidRPr="00783A29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/</w:t>
      </w:r>
      <w:r w:rsidRPr="000135D9">
        <w:rPr>
          <w:rFonts w:ascii="Times New Roman" w:eastAsia="Times New Roman" w:hAnsi="Times New Roman" w:cs="Times New Roman"/>
          <w:sz w:val="28"/>
          <w:szCs w:val="24"/>
          <w:lang w:eastAsia="en-GB"/>
        </w:rPr>
        <w:t>Family song</w:t>
      </w:r>
    </w:p>
    <w:p w:rsidR="000135D9" w:rsidRPr="00783A29" w:rsidRDefault="000135D9" w:rsidP="000135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0135D9">
        <w:rPr>
          <w:rFonts w:ascii="Times New Roman" w:eastAsia="Times New Roman" w:hAnsi="Times New Roman" w:cs="Times New Roman"/>
          <w:sz w:val="28"/>
          <w:szCs w:val="24"/>
          <w:lang w:eastAsia="en-GB"/>
        </w:rPr>
        <w:t>Timing for moms</w:t>
      </w:r>
    </w:p>
    <w:p w:rsidR="000135D9" w:rsidRPr="000135D9" w:rsidRDefault="000135D9" w:rsidP="000135D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783A29">
        <w:rPr>
          <w:rFonts w:ascii="Times New Roman" w:eastAsia="Times New Roman" w:hAnsi="Times New Roman" w:cs="Times New Roman"/>
          <w:sz w:val="28"/>
          <w:szCs w:val="24"/>
          <w:lang w:eastAsia="en-GB"/>
        </w:rPr>
        <w:t>Is there anything that can be done to help them?</w:t>
      </w:r>
    </w:p>
    <w:p w:rsidR="000135D9" w:rsidRPr="00783A29" w:rsidRDefault="000135D9" w:rsidP="000135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0135D9">
        <w:rPr>
          <w:rFonts w:ascii="Times New Roman" w:eastAsia="Times New Roman" w:hAnsi="Times New Roman" w:cs="Times New Roman"/>
          <w:sz w:val="28"/>
          <w:szCs w:val="24"/>
          <w:lang w:eastAsia="en-GB"/>
        </w:rPr>
        <w:t>Choir purse</w:t>
      </w:r>
    </w:p>
    <w:p w:rsidR="000135D9" w:rsidRPr="000135D9" w:rsidRDefault="000135D9" w:rsidP="000135D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783A29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How can we go about this in an </w:t>
      </w:r>
      <w:proofErr w:type="spellStart"/>
      <w:r w:rsidRPr="00783A29">
        <w:rPr>
          <w:rFonts w:ascii="Times New Roman" w:eastAsia="Times New Roman" w:hAnsi="Times New Roman" w:cs="Times New Roman"/>
          <w:sz w:val="28"/>
          <w:szCs w:val="24"/>
          <w:lang w:eastAsia="en-GB"/>
        </w:rPr>
        <w:t>all inclusive</w:t>
      </w:r>
      <w:proofErr w:type="spellEnd"/>
      <w:r w:rsidRPr="00783A29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fashion?</w:t>
      </w:r>
    </w:p>
    <w:p w:rsidR="000135D9" w:rsidRPr="00783A29" w:rsidRDefault="000135D9" w:rsidP="000135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0135D9">
        <w:rPr>
          <w:rFonts w:ascii="Times New Roman" w:eastAsia="Times New Roman" w:hAnsi="Times New Roman" w:cs="Times New Roman"/>
          <w:sz w:val="28"/>
          <w:szCs w:val="24"/>
          <w:lang w:eastAsia="en-GB"/>
        </w:rPr>
        <w:t>Sending songs on time and coming for rehearsals.</w:t>
      </w:r>
      <w:r w:rsidR="00783A29" w:rsidRPr="00783A29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 </w:t>
      </w:r>
    </w:p>
    <w:p w:rsidR="00783A29" w:rsidRDefault="00783A29" w:rsidP="00783A2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783A29">
        <w:rPr>
          <w:rFonts w:ascii="Times New Roman" w:eastAsia="Times New Roman" w:hAnsi="Times New Roman" w:cs="Times New Roman"/>
          <w:sz w:val="28"/>
          <w:szCs w:val="24"/>
          <w:lang w:eastAsia="en-GB"/>
        </w:rPr>
        <w:t>This is a tricky issue and perhaps should be suspended for another session because of time</w:t>
      </w:r>
    </w:p>
    <w:p w:rsidR="00783A29" w:rsidRPr="000135D9" w:rsidRDefault="00783A29" w:rsidP="00783A2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en-GB"/>
        </w:rPr>
        <w:t>How can we limit lateness to rehearsal?</w:t>
      </w:r>
    </w:p>
    <w:p w:rsidR="000135D9" w:rsidRPr="000135D9" w:rsidRDefault="000135D9" w:rsidP="000135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0135D9">
        <w:rPr>
          <w:rFonts w:ascii="Times New Roman" w:eastAsia="Times New Roman" w:hAnsi="Times New Roman" w:cs="Times New Roman"/>
          <w:sz w:val="28"/>
          <w:szCs w:val="24"/>
          <w:lang w:eastAsia="en-GB"/>
        </w:rPr>
        <w:t>Possible Choir departments</w:t>
      </w:r>
    </w:p>
    <w:p w:rsidR="000135D9" w:rsidRPr="000135D9" w:rsidRDefault="000135D9" w:rsidP="000135D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0135D9">
        <w:rPr>
          <w:rFonts w:ascii="Times New Roman" w:eastAsia="Times New Roman" w:hAnsi="Times New Roman" w:cs="Times New Roman"/>
          <w:sz w:val="28"/>
          <w:szCs w:val="24"/>
          <w:lang w:eastAsia="en-GB"/>
        </w:rPr>
        <w:t>Prayer - Shade</w:t>
      </w:r>
    </w:p>
    <w:p w:rsidR="000135D9" w:rsidRPr="000135D9" w:rsidRDefault="000135D9" w:rsidP="000135D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0135D9">
        <w:rPr>
          <w:rFonts w:ascii="Times New Roman" w:eastAsia="Times New Roman" w:hAnsi="Times New Roman" w:cs="Times New Roman"/>
          <w:sz w:val="28"/>
          <w:szCs w:val="24"/>
          <w:lang w:eastAsia="en-GB"/>
        </w:rPr>
        <w:t xml:space="preserve">Welfare - </w:t>
      </w:r>
      <w:proofErr w:type="spellStart"/>
      <w:r w:rsidRPr="000135D9">
        <w:rPr>
          <w:rFonts w:ascii="Times New Roman" w:eastAsia="Times New Roman" w:hAnsi="Times New Roman" w:cs="Times New Roman"/>
          <w:sz w:val="28"/>
          <w:szCs w:val="24"/>
          <w:lang w:eastAsia="en-GB"/>
        </w:rPr>
        <w:t>Eneless</w:t>
      </w:r>
      <w:proofErr w:type="spellEnd"/>
    </w:p>
    <w:p w:rsidR="000135D9" w:rsidRPr="000135D9" w:rsidRDefault="000135D9" w:rsidP="000135D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0135D9">
        <w:rPr>
          <w:rFonts w:ascii="Times New Roman" w:eastAsia="Times New Roman" w:hAnsi="Times New Roman" w:cs="Times New Roman"/>
          <w:sz w:val="28"/>
          <w:szCs w:val="24"/>
          <w:lang w:eastAsia="en-GB"/>
        </w:rPr>
        <w:t>Technical/logistics- Godson</w:t>
      </w:r>
    </w:p>
    <w:p w:rsidR="000135D9" w:rsidRPr="000135D9" w:rsidRDefault="000135D9" w:rsidP="000135D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0135D9">
        <w:rPr>
          <w:rFonts w:ascii="Times New Roman" w:eastAsia="Times New Roman" w:hAnsi="Times New Roman" w:cs="Times New Roman"/>
          <w:sz w:val="28"/>
          <w:szCs w:val="24"/>
          <w:lang w:eastAsia="en-GB"/>
        </w:rPr>
        <w:t>Secretary - Edmund</w:t>
      </w:r>
    </w:p>
    <w:p w:rsidR="000135D9" w:rsidRPr="000135D9" w:rsidRDefault="000135D9" w:rsidP="000135D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0135D9">
        <w:rPr>
          <w:rFonts w:ascii="Times New Roman" w:eastAsia="Times New Roman" w:hAnsi="Times New Roman" w:cs="Times New Roman"/>
          <w:sz w:val="28"/>
          <w:szCs w:val="24"/>
          <w:lang w:eastAsia="en-GB"/>
        </w:rPr>
        <w:t>Uniforms - Liz</w:t>
      </w:r>
    </w:p>
    <w:p w:rsidR="000135D9" w:rsidRPr="000135D9" w:rsidRDefault="000135D9" w:rsidP="000135D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0135D9">
        <w:rPr>
          <w:rFonts w:ascii="Times New Roman" w:eastAsia="Times New Roman" w:hAnsi="Times New Roman" w:cs="Times New Roman"/>
          <w:sz w:val="28"/>
          <w:szCs w:val="24"/>
          <w:lang w:eastAsia="en-GB"/>
        </w:rPr>
        <w:t>Treasurer - Andrea</w:t>
      </w:r>
    </w:p>
    <w:p w:rsidR="000135D9" w:rsidRPr="000135D9" w:rsidRDefault="00783A29" w:rsidP="000135D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>
        <w:rPr>
          <w:rFonts w:ascii="Times New Roman" w:eastAsia="Times New Roman" w:hAnsi="Times New Roman" w:cs="Times New Roman"/>
          <w:sz w:val="28"/>
          <w:szCs w:val="24"/>
          <w:lang w:eastAsia="en-GB"/>
        </w:rPr>
        <w:t>Publicity - IJ</w:t>
      </w:r>
    </w:p>
    <w:p w:rsidR="000135D9" w:rsidRPr="000135D9" w:rsidRDefault="00783A29" w:rsidP="003B6761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0135D9">
        <w:rPr>
          <w:rFonts w:ascii="Times New Roman" w:eastAsia="Times New Roman" w:hAnsi="Times New Roman" w:cs="Times New Roman"/>
          <w:sz w:val="28"/>
          <w:szCs w:val="24"/>
          <w:lang w:eastAsia="en-GB"/>
        </w:rPr>
        <w:t>Songs/Lyrics</w:t>
      </w:r>
      <w:r>
        <w:rPr>
          <w:rFonts w:ascii="Times New Roman" w:eastAsia="Times New Roman" w:hAnsi="Times New Roman" w:cs="Times New Roman"/>
          <w:sz w:val="28"/>
          <w:szCs w:val="24"/>
          <w:lang w:eastAsia="en-GB"/>
        </w:rPr>
        <w:t>/</w:t>
      </w:r>
      <w:bookmarkStart w:id="0" w:name="_GoBack"/>
      <w:bookmarkEnd w:id="0"/>
      <w:r w:rsidR="000135D9" w:rsidRPr="000135D9">
        <w:rPr>
          <w:rFonts w:ascii="Times New Roman" w:eastAsia="Times New Roman" w:hAnsi="Times New Roman" w:cs="Times New Roman"/>
          <w:sz w:val="28"/>
          <w:szCs w:val="24"/>
          <w:lang w:eastAsia="en-GB"/>
        </w:rPr>
        <w:t>Training and development - John</w:t>
      </w:r>
    </w:p>
    <w:p w:rsidR="000135D9" w:rsidRPr="00783A29" w:rsidRDefault="000135D9" w:rsidP="000135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0135D9">
        <w:rPr>
          <w:rFonts w:ascii="Times New Roman" w:eastAsia="Times New Roman" w:hAnsi="Times New Roman" w:cs="Times New Roman"/>
          <w:sz w:val="28"/>
          <w:szCs w:val="24"/>
          <w:lang w:eastAsia="en-GB"/>
        </w:rPr>
        <w:t>Leadership selection/rotation</w:t>
      </w:r>
    </w:p>
    <w:p w:rsidR="00783A29" w:rsidRPr="000135D9" w:rsidRDefault="00783A29" w:rsidP="00783A2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783A29">
        <w:rPr>
          <w:rFonts w:ascii="Times New Roman" w:eastAsia="Times New Roman" w:hAnsi="Times New Roman" w:cs="Times New Roman"/>
          <w:sz w:val="28"/>
          <w:szCs w:val="24"/>
          <w:lang w:eastAsia="en-GB"/>
        </w:rPr>
        <w:t>We shall try this for a year</w:t>
      </w:r>
    </w:p>
    <w:p w:rsidR="000135D9" w:rsidRPr="00783A29" w:rsidRDefault="000135D9" w:rsidP="000135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0135D9">
        <w:rPr>
          <w:rFonts w:ascii="Times New Roman" w:eastAsia="Times New Roman" w:hAnsi="Times New Roman" w:cs="Times New Roman"/>
          <w:sz w:val="28"/>
          <w:szCs w:val="24"/>
          <w:lang w:eastAsia="en-GB"/>
        </w:rPr>
        <w:t>regular, extra ordinary and spiritual meetings</w:t>
      </w:r>
    </w:p>
    <w:p w:rsidR="00783A29" w:rsidRPr="000135D9" w:rsidRDefault="00783A29" w:rsidP="00783A2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783A29">
        <w:rPr>
          <w:rFonts w:ascii="Times New Roman" w:eastAsia="Times New Roman" w:hAnsi="Times New Roman" w:cs="Times New Roman"/>
          <w:sz w:val="28"/>
          <w:szCs w:val="24"/>
          <w:lang w:eastAsia="en-GB"/>
        </w:rPr>
        <w:t>We will have another retreat in 6 months to evaluate our progress and one at the beginning of each year like this one</w:t>
      </w:r>
    </w:p>
    <w:p w:rsidR="000135D9" w:rsidRPr="00783A29" w:rsidRDefault="000135D9" w:rsidP="000135D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0135D9">
        <w:rPr>
          <w:rFonts w:ascii="Times New Roman" w:eastAsia="Times New Roman" w:hAnsi="Times New Roman" w:cs="Times New Roman"/>
          <w:sz w:val="28"/>
          <w:szCs w:val="24"/>
          <w:lang w:eastAsia="en-GB"/>
        </w:rPr>
        <w:t>Choir handbook/probation</w:t>
      </w:r>
    </w:p>
    <w:p w:rsidR="003B594E" w:rsidRPr="00783A29" w:rsidRDefault="00783A29" w:rsidP="00783A29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4"/>
          <w:lang w:eastAsia="en-GB"/>
        </w:rPr>
      </w:pPr>
      <w:r w:rsidRPr="00783A29">
        <w:rPr>
          <w:rFonts w:ascii="Times New Roman" w:eastAsia="Times New Roman" w:hAnsi="Times New Roman" w:cs="Times New Roman"/>
          <w:sz w:val="28"/>
          <w:szCs w:val="24"/>
          <w:lang w:eastAsia="en-GB"/>
        </w:rPr>
        <w:t>We will have a handbook based on what we have discussed in this gathering.</w:t>
      </w:r>
    </w:p>
    <w:sectPr w:rsidR="003B594E" w:rsidRPr="00783A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5A154DD"/>
    <w:multiLevelType w:val="multilevel"/>
    <w:tmpl w:val="BA5CC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C443FD5"/>
    <w:multiLevelType w:val="multilevel"/>
    <w:tmpl w:val="02F6E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0"/>
    <w:lvlOverride w:ilvl="2">
      <w:lvl w:ilvl="2">
        <w:numFmt w:val="decimal"/>
        <w:lvlText w:val="%3."/>
        <w:lvlJc w:val="left"/>
      </w:lvl>
    </w:lvlOverride>
  </w:num>
  <w:num w:numId="3">
    <w:abstractNumId w:val="0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35D9"/>
    <w:rsid w:val="000135D9"/>
    <w:rsid w:val="003B594E"/>
    <w:rsid w:val="00783A29"/>
    <w:rsid w:val="00B833DF"/>
    <w:rsid w:val="00FA7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E4064A"/>
  <w15:chartTrackingRefBased/>
  <w15:docId w15:val="{D046D1ED-C26C-4096-8ABB-5BF8D68B56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83A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A2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9459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7427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668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87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97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43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6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23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64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359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13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64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218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544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48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38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62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9268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50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27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1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216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33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02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518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74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16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1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68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886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27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30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4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964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86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244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8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245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182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05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451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39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62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0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8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27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112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00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1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0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49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905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965842F1.dotm</Template>
  <TotalTime>11</TotalTime>
  <Pages>1</Pages>
  <Words>186</Words>
  <Characters>1065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Iyalla Alamina (Researcher)</dc:creator>
  <cp:keywords/>
  <dc:description/>
  <cp:lastModifiedBy>Iyalla Alamina (Researcher)</cp:lastModifiedBy>
  <cp:revision>1</cp:revision>
  <cp:lastPrinted>2019-01-18T16:05:00Z</cp:lastPrinted>
  <dcterms:created xsi:type="dcterms:W3CDTF">2019-01-18T15:48:00Z</dcterms:created>
  <dcterms:modified xsi:type="dcterms:W3CDTF">2019-01-18T16:06:00Z</dcterms:modified>
</cp:coreProperties>
</file>